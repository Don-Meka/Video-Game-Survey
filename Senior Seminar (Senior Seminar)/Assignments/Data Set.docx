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55" w:rsidRPr="00784155" w:rsidRDefault="00784155" w:rsidP="00784155">
      <w:pPr>
        <w:pStyle w:val="NoSpacing"/>
        <w:rPr>
          <w:sz w:val="24"/>
          <w:szCs w:val="24"/>
        </w:rPr>
      </w:pPr>
      <w:r w:rsidRPr="00784155">
        <w:rPr>
          <w:sz w:val="24"/>
          <w:szCs w:val="24"/>
        </w:rPr>
        <w:t>Data Set</w:t>
      </w:r>
      <w:bookmarkStart w:id="0" w:name="_GoBack"/>
      <w:bookmarkEnd w:id="0"/>
    </w:p>
    <w:p w:rsidR="00784155" w:rsidRPr="00784155" w:rsidRDefault="00784155" w:rsidP="00784155">
      <w:pPr>
        <w:pStyle w:val="NoSpacing"/>
        <w:rPr>
          <w:sz w:val="24"/>
          <w:szCs w:val="24"/>
        </w:rPr>
      </w:pPr>
    </w:p>
    <w:p w:rsidR="00784155" w:rsidRPr="00784155" w:rsidRDefault="00784155" w:rsidP="00784155">
      <w:pPr>
        <w:pStyle w:val="NoSpacing"/>
        <w:rPr>
          <w:b/>
          <w:sz w:val="24"/>
          <w:szCs w:val="24"/>
          <w:u w:val="single"/>
        </w:rPr>
      </w:pPr>
      <w:r w:rsidRPr="00784155">
        <w:rPr>
          <w:b/>
          <w:sz w:val="24"/>
          <w:szCs w:val="24"/>
          <w:u w:val="single"/>
        </w:rPr>
        <w:t>Demographic Questions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Age (_)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Gender (male, female, other)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Race/Ethnicity (American Indian/Alaska Native, Asian, Black/African American, Hispanic or Latino, Native Hawaiian/Pacific Islander, White, Two or more races)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Current Education level (Elementary School, Middle School, High School, College, Graduate School, High School/College/Graduate School Graduate)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Religion (Still debating whether or not I will use this)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Income Level (Still debating whether or not I will use this)</w:t>
      </w:r>
    </w:p>
    <w:p w:rsidR="00784155" w:rsidRPr="00784155" w:rsidRDefault="00784155" w:rsidP="0078415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84155">
        <w:rPr>
          <w:sz w:val="24"/>
          <w:szCs w:val="24"/>
        </w:rPr>
        <w:t>Living environment (I’m going to re-word this) (Urban, Suburban, etc.)</w:t>
      </w:r>
    </w:p>
    <w:p w:rsidR="00784155" w:rsidRPr="00784155" w:rsidRDefault="00784155" w:rsidP="00784155">
      <w:pPr>
        <w:pStyle w:val="NoSpacing"/>
        <w:rPr>
          <w:sz w:val="24"/>
          <w:szCs w:val="24"/>
        </w:rPr>
      </w:pPr>
    </w:p>
    <w:p w:rsidR="00784155" w:rsidRPr="00784155" w:rsidRDefault="00784155" w:rsidP="00784155">
      <w:pPr>
        <w:pStyle w:val="NoSpacing"/>
        <w:rPr>
          <w:b/>
          <w:sz w:val="24"/>
          <w:szCs w:val="24"/>
          <w:u w:val="single"/>
        </w:rPr>
      </w:pPr>
      <w:r w:rsidRPr="00784155">
        <w:rPr>
          <w:b/>
          <w:sz w:val="24"/>
          <w:szCs w:val="24"/>
          <w:u w:val="single"/>
        </w:rPr>
        <w:t>Video Game Questions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>How many hours do you spend playing video games each week (&lt;=5, 6-10, 11-15,16-20, &gt;20)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>How many video games do you buy each year (&lt;=5, 6-10, &gt;10)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>What is your favorite video game genre (action/adventure, F</w:t>
      </w:r>
      <w:r>
        <w:rPr>
          <w:sz w:val="24"/>
          <w:szCs w:val="24"/>
        </w:rPr>
        <w:t>i</w:t>
      </w:r>
      <w:r w:rsidRPr="00784155">
        <w:rPr>
          <w:sz w:val="24"/>
          <w:szCs w:val="24"/>
        </w:rPr>
        <w:t xml:space="preserve">ghting, Music, </w:t>
      </w:r>
      <w:proofErr w:type="spellStart"/>
      <w:r w:rsidRPr="00784155">
        <w:rPr>
          <w:sz w:val="24"/>
          <w:szCs w:val="24"/>
        </w:rPr>
        <w:t>Platformer</w:t>
      </w:r>
      <w:proofErr w:type="spellEnd"/>
      <w:r w:rsidRPr="00784155">
        <w:rPr>
          <w:sz w:val="24"/>
          <w:szCs w:val="24"/>
        </w:rPr>
        <w:t xml:space="preserve">, </w:t>
      </w:r>
      <w:r w:rsidRPr="00784155">
        <w:rPr>
          <w:sz w:val="24"/>
          <w:szCs w:val="24"/>
        </w:rPr>
        <w:t>Puzzle</w:t>
      </w:r>
      <w:r w:rsidRPr="00784155">
        <w:rPr>
          <w:sz w:val="24"/>
          <w:szCs w:val="24"/>
        </w:rPr>
        <w:t>, Role-Playing, Shooter, Sports, Strategy, Other)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 xml:space="preserve">What is your primary video game platform (Xbox 360/Xbox One, </w:t>
      </w:r>
      <w:proofErr w:type="spellStart"/>
      <w:r w:rsidRPr="00784155">
        <w:rPr>
          <w:sz w:val="24"/>
          <w:szCs w:val="24"/>
        </w:rPr>
        <w:t>Playstation</w:t>
      </w:r>
      <w:proofErr w:type="spellEnd"/>
      <w:r w:rsidRPr="00784155">
        <w:rPr>
          <w:sz w:val="24"/>
          <w:szCs w:val="24"/>
        </w:rPr>
        <w:t xml:space="preserve"> 3/</w:t>
      </w:r>
      <w:proofErr w:type="spellStart"/>
      <w:r w:rsidRPr="00784155">
        <w:rPr>
          <w:sz w:val="24"/>
          <w:szCs w:val="24"/>
        </w:rPr>
        <w:t>Playstation</w:t>
      </w:r>
      <w:proofErr w:type="spellEnd"/>
      <w:r w:rsidRPr="00784155">
        <w:rPr>
          <w:sz w:val="24"/>
          <w:szCs w:val="24"/>
        </w:rPr>
        <w:t xml:space="preserve"> 4, Wii/Wii U, PC/Mac, DS/3DS, PSP/PS Vita, iPhone/iPad/Android)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>Do you play video games online (Most of time, sometimes, rarely, never)</w:t>
      </w:r>
    </w:p>
    <w:p w:rsidR="00784155" w:rsidRPr="00784155" w:rsidRDefault="00784155" w:rsidP="0078415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84155">
        <w:rPr>
          <w:sz w:val="24"/>
          <w:szCs w:val="24"/>
        </w:rPr>
        <w:t>Do you play video games with friends in person (multiple times per week, once per week, less than once per week, never)</w:t>
      </w:r>
    </w:p>
    <w:p w:rsidR="00784155" w:rsidRPr="00784155" w:rsidRDefault="00784155" w:rsidP="00784155">
      <w:pPr>
        <w:pStyle w:val="NoSpacing"/>
        <w:rPr>
          <w:sz w:val="24"/>
          <w:szCs w:val="24"/>
        </w:rPr>
      </w:pPr>
    </w:p>
    <w:p w:rsidR="00784155" w:rsidRPr="00784155" w:rsidRDefault="00784155" w:rsidP="00784155">
      <w:pPr>
        <w:pStyle w:val="NoSpacing"/>
        <w:ind w:firstLine="360"/>
        <w:rPr>
          <w:sz w:val="24"/>
          <w:szCs w:val="24"/>
        </w:rPr>
      </w:pPr>
      <w:r w:rsidRPr="00784155">
        <w:rPr>
          <w:sz w:val="24"/>
          <w:szCs w:val="24"/>
        </w:rPr>
        <w:t xml:space="preserve">First, I will use basic descriptive statistics and graphs to display the data acquired from the survey. I will make a pie chart, bar graph or histogram for each question in the survey. After that is finished, I will look at the data in more detail and work on comparing the demographic related questions to the video game related questions. I will use chi-square and regression to display the relationships between the variables. </w:t>
      </w:r>
    </w:p>
    <w:p w:rsidR="00784155" w:rsidRPr="00784155" w:rsidRDefault="00784155" w:rsidP="00784155">
      <w:pPr>
        <w:pStyle w:val="NoSpacing"/>
        <w:rPr>
          <w:sz w:val="24"/>
          <w:szCs w:val="24"/>
        </w:rPr>
      </w:pPr>
    </w:p>
    <w:p w:rsidR="00784155" w:rsidRPr="00784155" w:rsidRDefault="00784155" w:rsidP="00784155">
      <w:pPr>
        <w:pStyle w:val="NoSpacing"/>
        <w:rPr>
          <w:sz w:val="24"/>
          <w:szCs w:val="24"/>
        </w:rPr>
      </w:pPr>
    </w:p>
    <w:p w:rsidR="00D055A5" w:rsidRPr="00784155" w:rsidRDefault="00D055A5" w:rsidP="00784155">
      <w:pPr>
        <w:pStyle w:val="NoSpacing"/>
        <w:rPr>
          <w:sz w:val="24"/>
          <w:szCs w:val="24"/>
        </w:rPr>
      </w:pPr>
    </w:p>
    <w:sectPr w:rsidR="00D055A5" w:rsidRPr="0078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17F"/>
    <w:multiLevelType w:val="hybridMultilevel"/>
    <w:tmpl w:val="8C68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E7F3E"/>
    <w:multiLevelType w:val="hybridMultilevel"/>
    <w:tmpl w:val="6C62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55"/>
    <w:rsid w:val="00784155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1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18C1CC57</Template>
  <TotalTime>9</TotalTime>
  <Pages>1</Pages>
  <Words>246</Words>
  <Characters>1404</Characters>
  <Application>Microsoft Office Word</Application>
  <DocSecurity>0</DocSecurity>
  <Lines>11</Lines>
  <Paragraphs>3</Paragraphs>
  <ScaleCrop>false</ScaleCrop>
  <Company>West Chester University of Pennsylvania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Nwosu, Emeka C</dc:creator>
  <cp:lastModifiedBy>Nwosu, Emeka C</cp:lastModifiedBy>
  <cp:revision>1</cp:revision>
  <dcterms:created xsi:type="dcterms:W3CDTF">2014-03-06T23:21:00Z</dcterms:created>
  <dcterms:modified xsi:type="dcterms:W3CDTF">2014-03-06T23:30:00Z</dcterms:modified>
</cp:coreProperties>
</file>