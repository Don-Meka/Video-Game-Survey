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EF" w:rsidRPr="000135EF" w:rsidRDefault="000135EF" w:rsidP="000135EF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r w:rsidRPr="000135EF">
        <w:rPr>
          <w:rFonts w:ascii="Times New Roman" w:hAnsi="Times New Roman" w:cs="Times New Roman"/>
          <w:b/>
          <w:sz w:val="48"/>
          <w:szCs w:val="48"/>
          <w:u w:val="single"/>
        </w:rPr>
        <w:t>Video Game Survey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What is your age?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_____ Years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What is your gender?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Male__ 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Female__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Transgender__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Other__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What is your race?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American Indian/Alaskan Native__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Asian__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Black/African American__</w:t>
      </w:r>
    </w:p>
    <w:p w:rsidR="000135EF" w:rsidRPr="000135EF" w:rsidRDefault="0086466E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  <w:r w:rsidR="000135EF" w:rsidRPr="000135EF">
        <w:rPr>
          <w:rFonts w:ascii="Times New Roman" w:hAnsi="Times New Roman" w:cs="Times New Roman"/>
          <w:sz w:val="24"/>
          <w:szCs w:val="24"/>
        </w:rPr>
        <w:t>spanic/Latino__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Native Hawaiian/Pacific Islander__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White__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Two or more races__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What is the highest year of school you have COMPLETED?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_____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What is your region of residence (home not school)?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Urban__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Suburban__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Rural__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Other__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lastRenderedPageBreak/>
        <w:t>On average, how many hours do you spend playing video games each week?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____ hours/week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Approximately, how many video games have you purchased in the past year?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____ games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Approximately, how much money have you spent on video games (including game, hardware, peripherals, DLC etc.) in the past year?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$____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What is your primary gaming platform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135EF"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 w:rsidRPr="000135EF">
        <w:rPr>
          <w:rFonts w:ascii="Times New Roman" w:hAnsi="Times New Roman" w:cs="Times New Roman"/>
          <w:sz w:val="24"/>
          <w:szCs w:val="24"/>
        </w:rPr>
        <w:t xml:space="preserve"> 3/</w:t>
      </w:r>
      <w:proofErr w:type="spellStart"/>
      <w:r w:rsidRPr="000135EF"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 w:rsidRPr="000135EF">
        <w:rPr>
          <w:rFonts w:ascii="Times New Roman" w:hAnsi="Times New Roman" w:cs="Times New Roman"/>
          <w:sz w:val="24"/>
          <w:szCs w:val="24"/>
        </w:rPr>
        <w:t xml:space="preserve"> 4__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Xbox 360/Xbox One__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Wii/Wii U__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PC/Mac__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DS/3DS__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PSP/PS Vita__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iPhone/iPad/Android__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Other__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 xml:space="preserve">What is your favorite video genre 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Action/Adventure__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Fighting__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Music__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135EF">
        <w:rPr>
          <w:rFonts w:ascii="Times New Roman" w:hAnsi="Times New Roman" w:cs="Times New Roman"/>
          <w:sz w:val="24"/>
          <w:szCs w:val="24"/>
        </w:rPr>
        <w:t>Platformer</w:t>
      </w:r>
      <w:proofErr w:type="spellEnd"/>
      <w:r w:rsidRPr="000135EF">
        <w:rPr>
          <w:rFonts w:ascii="Times New Roman" w:hAnsi="Times New Roman" w:cs="Times New Roman"/>
          <w:sz w:val="24"/>
          <w:szCs w:val="24"/>
        </w:rPr>
        <w:t>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Puzzle__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Role Playing Game__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Racing__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Shooter__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Sports__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Other__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On average, how many days a week do you play a video game online?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____ days/week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On average, how many days a week do you play video games with other people in person?</w:t>
      </w: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____ days/week</w:t>
      </w:r>
    </w:p>
    <w:p w:rsid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5EF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135EF">
        <w:rPr>
          <w:rFonts w:ascii="Times New Roman" w:hAnsi="Times New Roman" w:cs="Times New Roman"/>
          <w:sz w:val="24"/>
          <w:szCs w:val="24"/>
        </w:rPr>
        <w:t>Have you ever paid money to enter any type of video game competition?</w:t>
      </w:r>
    </w:p>
    <w:p w:rsidR="00D4767A" w:rsidRPr="000135EF" w:rsidRDefault="000135EF" w:rsidP="000135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Yes__     </w:t>
      </w:r>
      <w:r w:rsidRPr="000135EF">
        <w:rPr>
          <w:rFonts w:ascii="Times New Roman" w:hAnsi="Times New Roman" w:cs="Times New Roman"/>
          <w:sz w:val="24"/>
          <w:szCs w:val="24"/>
        </w:rPr>
        <w:t>No__</w:t>
      </w:r>
      <w:bookmarkEnd w:id="0"/>
    </w:p>
    <w:sectPr w:rsidR="00D4767A" w:rsidRPr="0001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EF"/>
    <w:rsid w:val="000135EF"/>
    <w:rsid w:val="0086466E"/>
    <w:rsid w:val="00D4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0929B-6320-44D7-A2D8-086CC9F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5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3BE4EF67</Template>
  <TotalTime>4</TotalTime>
  <Pages>2</Pages>
  <Words>201</Words>
  <Characters>1148</Characters>
  <Application>Microsoft Office Word</Application>
  <DocSecurity>0</DocSecurity>
  <Lines>9</Lines>
  <Paragraphs>2</Paragraphs>
  <ScaleCrop>false</ScaleCrop>
  <Company>West Chester University of Pennsylvania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Nwosu, Emeka C</dc:creator>
  <cp:keywords/>
  <dc:description/>
  <cp:lastModifiedBy>Nwosu, Emeka C</cp:lastModifiedBy>
  <cp:revision>2</cp:revision>
  <dcterms:created xsi:type="dcterms:W3CDTF">2014-05-01T14:01:00Z</dcterms:created>
  <dcterms:modified xsi:type="dcterms:W3CDTF">2014-05-01T19:10:00Z</dcterms:modified>
</cp:coreProperties>
</file>