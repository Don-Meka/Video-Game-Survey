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F6" w:rsidRDefault="00055A39" w:rsidP="00055A39">
      <w:pPr>
        <w:pStyle w:val="NoSpacing"/>
      </w:pPr>
      <w:r>
        <w:t>Stats</w:t>
      </w:r>
    </w:p>
    <w:p w:rsidR="00055A39" w:rsidRDefault="00055A39" w:rsidP="00055A39">
      <w:pPr>
        <w:pStyle w:val="NoSpacing"/>
      </w:pPr>
      <w:r>
        <w:t>ESS</w:t>
      </w:r>
    </w:p>
    <w:p w:rsidR="00055A39" w:rsidRDefault="00055A39" w:rsidP="00055A39">
      <w:pPr>
        <w:pStyle w:val="NoSpacing"/>
      </w:pPr>
      <w:hyperlink r:id="rId4" w:history="1">
        <w:r w:rsidRPr="00240F1C">
          <w:rPr>
            <w:rStyle w:val="Hyperlink"/>
          </w:rPr>
          <w:t>http://www.theesa.com/facts/pdfs/esa_ef_2013.pdf</w:t>
        </w:r>
      </w:hyperlink>
    </w:p>
    <w:p w:rsidR="00055A39" w:rsidRDefault="00055A39" w:rsidP="00055A39">
      <w:pPr>
        <w:pStyle w:val="NoSpacing"/>
      </w:pPr>
      <w:r>
        <w:t>Online Gaming report</w:t>
      </w:r>
    </w:p>
    <w:p w:rsidR="00055A39" w:rsidRDefault="00055A39" w:rsidP="00055A39">
      <w:pPr>
        <w:pStyle w:val="NoSpacing"/>
      </w:pPr>
      <w:hyperlink r:id="rId5" w:history="1">
        <w:r w:rsidRPr="00240F1C">
          <w:rPr>
            <w:rStyle w:val="Hyperlink"/>
          </w:rPr>
          <w:t>http://auth-83051f68-ec6c-44e0-afe5-bd8902acff57.cdn.spilcloud.com/v1/archives/1384952861.25_State_of_Gaming_2013_US_FINAL.pdf</w:t>
        </w:r>
      </w:hyperlink>
    </w:p>
    <w:p w:rsidR="00055A39" w:rsidRDefault="00055A39" w:rsidP="00055A39">
      <w:pPr>
        <w:pStyle w:val="NoSpacing"/>
      </w:pPr>
      <w:r>
        <w:t>Worldwide stats</w:t>
      </w:r>
    </w:p>
    <w:p w:rsidR="00055A39" w:rsidRDefault="00055A39" w:rsidP="00055A39">
      <w:pPr>
        <w:pStyle w:val="NoSpacing"/>
      </w:pPr>
      <w:hyperlink r:id="rId6" w:history="1">
        <w:r w:rsidRPr="00240F1C">
          <w:rPr>
            <w:rStyle w:val="Hyperlink"/>
          </w:rPr>
          <w:t>http://www.margaretwallace.com/state-of-video-game-industr/</w:t>
        </w:r>
      </w:hyperlink>
    </w:p>
    <w:p w:rsidR="00055A39" w:rsidRDefault="00055A39" w:rsidP="00055A39">
      <w:pPr>
        <w:pStyle w:val="NoSpacing"/>
      </w:pPr>
      <w:r>
        <w:t>Game Development 1001</w:t>
      </w:r>
    </w:p>
    <w:p w:rsidR="00055A39" w:rsidRDefault="00055A39" w:rsidP="00055A39">
      <w:pPr>
        <w:pStyle w:val="NoSpacing"/>
      </w:pPr>
      <w:hyperlink r:id="rId7" w:history="1">
        <w:r w:rsidRPr="00240F1C">
          <w:rPr>
            <w:rStyle w:val="Hyperlink"/>
          </w:rPr>
          <w:t>http://web.cs.wpi.edu/~gogo/courses/imgd1001_2007a/slides/imgd1001_02_Intro_part1.pdf</w:t>
        </w:r>
      </w:hyperlink>
    </w:p>
    <w:p w:rsidR="00055A39" w:rsidRDefault="00055A39" w:rsidP="00055A39">
      <w:pPr>
        <w:pStyle w:val="NoSpacing"/>
      </w:pPr>
    </w:p>
    <w:p w:rsidR="00055A39" w:rsidRDefault="00055A39" w:rsidP="00055A39">
      <w:pPr>
        <w:pStyle w:val="NoSpacing"/>
      </w:pPr>
    </w:p>
    <w:p w:rsidR="00055A39" w:rsidRDefault="00055A39" w:rsidP="00055A39">
      <w:pPr>
        <w:pStyle w:val="NoSpacing"/>
      </w:pPr>
      <w:r>
        <w:t>Online Gaming</w:t>
      </w:r>
      <w:bookmarkStart w:id="0" w:name="_GoBack"/>
      <w:bookmarkEnd w:id="0"/>
    </w:p>
    <w:p w:rsidR="00055A39" w:rsidRDefault="00055A39" w:rsidP="00055A39">
      <w:pPr>
        <w:pStyle w:val="NoSpacing"/>
      </w:pPr>
      <w:r>
        <w:t>Book</w:t>
      </w:r>
    </w:p>
    <w:p w:rsidR="00055A39" w:rsidRDefault="00055A39" w:rsidP="00055A39">
      <w:pPr>
        <w:pStyle w:val="NoSpacing"/>
      </w:pPr>
      <w:hyperlink r:id="rId8" w:history="1">
        <w:r w:rsidRPr="00240F1C">
          <w:rPr>
            <w:rStyle w:val="Hyperlink"/>
          </w:rPr>
          <w:t>http://www.mitpressjournals.org/doi/abs/10.1162/pres.15.3.309#.U1RnkvldXWR</w:t>
        </w:r>
      </w:hyperlink>
    </w:p>
    <w:p w:rsidR="00055A39" w:rsidRDefault="00055A39" w:rsidP="00055A39">
      <w:pPr>
        <w:pStyle w:val="NoSpacing"/>
      </w:pPr>
      <w:r>
        <w:t>Stats</w:t>
      </w:r>
    </w:p>
    <w:p w:rsidR="00055A39" w:rsidRDefault="00055A39" w:rsidP="00055A39">
      <w:pPr>
        <w:pStyle w:val="NoSpacing"/>
      </w:pPr>
      <w:hyperlink r:id="rId9" w:history="1">
        <w:r w:rsidRPr="00240F1C">
          <w:rPr>
            <w:rStyle w:val="Hyperlink"/>
          </w:rPr>
          <w:t>http://www.onlinegamedesignschools.org/esports/</w:t>
        </w:r>
      </w:hyperlink>
    </w:p>
    <w:p w:rsidR="00055A39" w:rsidRDefault="00055A39" w:rsidP="00055A39">
      <w:pPr>
        <w:pStyle w:val="NoSpacing"/>
      </w:pPr>
    </w:p>
    <w:p w:rsidR="00055A39" w:rsidRDefault="00055A39" w:rsidP="00055A39">
      <w:pPr>
        <w:pStyle w:val="NoSpacing"/>
      </w:pPr>
    </w:p>
    <w:p w:rsidR="00055A39" w:rsidRDefault="00055A39" w:rsidP="00055A39">
      <w:pPr>
        <w:pStyle w:val="NoSpacing"/>
      </w:pPr>
      <w:r>
        <w:t>Game Industry</w:t>
      </w:r>
    </w:p>
    <w:p w:rsidR="00055A39" w:rsidRDefault="00055A39" w:rsidP="00055A39">
      <w:pPr>
        <w:pStyle w:val="NoSpacing"/>
      </w:pPr>
      <w:r>
        <w:t>65% Australian gamers are girls</w:t>
      </w:r>
    </w:p>
    <w:p w:rsidR="00055A39" w:rsidRDefault="00055A39" w:rsidP="00055A39">
      <w:pPr>
        <w:pStyle w:val="NoSpacing"/>
      </w:pPr>
      <w:hyperlink r:id="rId10" w:history="1">
        <w:r w:rsidRPr="00240F1C">
          <w:rPr>
            <w:rStyle w:val="Hyperlink"/>
          </w:rPr>
          <w:t>http://www.gamesindustry.com/65-australians-gamers-almost-half-female/</w:t>
        </w:r>
      </w:hyperlink>
    </w:p>
    <w:p w:rsidR="00055A39" w:rsidRDefault="00055A39" w:rsidP="00055A39">
      <w:pPr>
        <w:pStyle w:val="NoSpacing"/>
      </w:pPr>
      <w:r>
        <w:t>Smartphone owners are gamers</w:t>
      </w:r>
    </w:p>
    <w:p w:rsidR="00055A39" w:rsidRDefault="00055A39" w:rsidP="00055A39">
      <w:pPr>
        <w:pStyle w:val="NoSpacing"/>
      </w:pPr>
      <w:hyperlink r:id="rId11" w:history="1">
        <w:r w:rsidRPr="00240F1C">
          <w:rPr>
            <w:rStyle w:val="Hyperlink"/>
          </w:rPr>
          <w:t>http://www.gamesindustry.com/half-american-smartphone-owners-spend-least-30-mins-day-gaming/</w:t>
        </w:r>
      </w:hyperlink>
    </w:p>
    <w:p w:rsidR="00055A39" w:rsidRDefault="00055A39" w:rsidP="00055A39">
      <w:pPr>
        <w:pStyle w:val="NoSpacing"/>
      </w:pPr>
      <w:r>
        <w:t>Old Americans are gamers</w:t>
      </w:r>
    </w:p>
    <w:p w:rsidR="00055A39" w:rsidRDefault="00055A39" w:rsidP="00055A39">
      <w:pPr>
        <w:pStyle w:val="NoSpacing"/>
      </w:pPr>
      <w:hyperlink r:id="rId12" w:history="1">
        <w:r w:rsidRPr="00240F1C">
          <w:rPr>
            <w:rStyle w:val="Hyperlink"/>
          </w:rPr>
          <w:t>http://www.gamesindustry.com/48-americans-50-play-video-games/</w:t>
        </w:r>
      </w:hyperlink>
    </w:p>
    <w:p w:rsidR="00055A39" w:rsidRDefault="00055A39" w:rsidP="00055A39">
      <w:pPr>
        <w:pStyle w:val="NoSpacing"/>
      </w:pPr>
    </w:p>
    <w:p w:rsidR="00055A39" w:rsidRDefault="00055A39" w:rsidP="00055A39">
      <w:pPr>
        <w:pStyle w:val="NoSpacing"/>
      </w:pPr>
      <w:proofErr w:type="spellStart"/>
      <w:r>
        <w:t>Milktea</w:t>
      </w:r>
      <w:proofErr w:type="spellEnd"/>
    </w:p>
    <w:p w:rsidR="00055A39" w:rsidRDefault="00055A39" w:rsidP="00055A39">
      <w:pPr>
        <w:pStyle w:val="NoSpacing"/>
      </w:pPr>
      <w:r>
        <w:t>Blog</w:t>
      </w:r>
    </w:p>
    <w:p w:rsidR="00055A39" w:rsidRDefault="00055A39" w:rsidP="00055A39">
      <w:pPr>
        <w:pStyle w:val="NoSpacing"/>
      </w:pPr>
      <w:hyperlink r:id="rId13" w:history="1">
        <w:r w:rsidRPr="00240F1C">
          <w:rPr>
            <w:rStyle w:val="Hyperlink"/>
          </w:rPr>
          <w:t>http://milktea-ssbm.tumblr.com/post/64300739224/growing-up-in-the-super-smash-brothers-melee-community</w:t>
        </w:r>
      </w:hyperlink>
    </w:p>
    <w:p w:rsidR="00055A39" w:rsidRDefault="00055A39" w:rsidP="00055A39">
      <w:pPr>
        <w:pStyle w:val="NoSpacing"/>
      </w:pPr>
      <w:r>
        <w:t>SRK article</w:t>
      </w:r>
    </w:p>
    <w:p w:rsidR="00055A39" w:rsidRDefault="00055A39" w:rsidP="00055A39">
      <w:pPr>
        <w:pStyle w:val="NoSpacing"/>
      </w:pPr>
      <w:hyperlink r:id="rId14" w:history="1">
        <w:r w:rsidRPr="00240F1C">
          <w:rPr>
            <w:rStyle w:val="Hyperlink"/>
          </w:rPr>
          <w:t>http://shoryuken.com/2014/03/10/voices-of-women-in-smash-competitive-super-smash-bros-player-lilo-shines-a-light-on-sexism-in-the-community/</w:t>
        </w:r>
      </w:hyperlink>
    </w:p>
    <w:p w:rsidR="00055A39" w:rsidRDefault="00055A39" w:rsidP="00055A39">
      <w:pPr>
        <w:pStyle w:val="NoSpacing"/>
      </w:pPr>
    </w:p>
    <w:p w:rsidR="00055A39" w:rsidRDefault="00055A39" w:rsidP="00055A39">
      <w:pPr>
        <w:pStyle w:val="NoSpacing"/>
      </w:pPr>
    </w:p>
    <w:p w:rsidR="00055A39" w:rsidRDefault="00055A39" w:rsidP="00055A39">
      <w:pPr>
        <w:pStyle w:val="NoSpacing"/>
      </w:pPr>
      <w:r>
        <w:t>Diversity</w:t>
      </w:r>
    </w:p>
    <w:p w:rsidR="00055A39" w:rsidRDefault="00055A39" w:rsidP="00055A39">
      <w:pPr>
        <w:pStyle w:val="NoSpacing"/>
      </w:pPr>
      <w:r>
        <w:t>FGC</w:t>
      </w:r>
    </w:p>
    <w:p w:rsidR="00055A39" w:rsidRDefault="00055A39" w:rsidP="00055A39">
      <w:pPr>
        <w:pStyle w:val="NoSpacing"/>
      </w:pPr>
      <w:hyperlink r:id="rId15" w:history="1">
        <w:r w:rsidRPr="00240F1C">
          <w:rPr>
            <w:rStyle w:val="Hyperlink"/>
          </w:rPr>
          <w:t>http://www.polygon.com/features/2014/2/6/5361004/fighting-game-diversity</w:t>
        </w:r>
      </w:hyperlink>
    </w:p>
    <w:p w:rsidR="00055A39" w:rsidRDefault="00055A39" w:rsidP="00055A39">
      <w:pPr>
        <w:pStyle w:val="NoSpacing"/>
      </w:pPr>
      <w:r>
        <w:t>Stereotypes</w:t>
      </w:r>
    </w:p>
    <w:p w:rsidR="00055A39" w:rsidRDefault="00055A39" w:rsidP="00055A39">
      <w:pPr>
        <w:pStyle w:val="NoSpacing"/>
      </w:pPr>
      <w:hyperlink r:id="rId16" w:history="1">
        <w:r w:rsidRPr="00240F1C">
          <w:rPr>
            <w:rStyle w:val="Hyperlink"/>
          </w:rPr>
          <w:t>http://adanai.com/gamer-demographics/</w:t>
        </w:r>
      </w:hyperlink>
    </w:p>
    <w:p w:rsidR="00055A39" w:rsidRDefault="00055A39" w:rsidP="00055A39">
      <w:pPr>
        <w:pStyle w:val="NoSpacing"/>
      </w:pPr>
      <w:proofErr w:type="spellStart"/>
      <w:r>
        <w:t>Learnist</w:t>
      </w:r>
      <w:proofErr w:type="spellEnd"/>
    </w:p>
    <w:p w:rsidR="00055A39" w:rsidRDefault="00055A39" w:rsidP="00055A39">
      <w:pPr>
        <w:pStyle w:val="NoSpacing"/>
      </w:pPr>
      <w:hyperlink r:id="rId17" w:history="1">
        <w:r w:rsidRPr="00240F1C">
          <w:rPr>
            <w:rStyle w:val="Hyperlink"/>
          </w:rPr>
          <w:t>https://learni.st/users/SteveSegovia/boards/28469-diversity-in-video-games-the-rise-of-female-gamers</w:t>
        </w:r>
      </w:hyperlink>
    </w:p>
    <w:p w:rsidR="00055A39" w:rsidRDefault="00055A39" w:rsidP="00055A39">
      <w:pPr>
        <w:pStyle w:val="NoSpacing"/>
      </w:pPr>
      <w:r>
        <w:t>Racial diversity</w:t>
      </w:r>
    </w:p>
    <w:p w:rsidR="00055A39" w:rsidRDefault="00055A39" w:rsidP="00055A39">
      <w:pPr>
        <w:pStyle w:val="NoSpacing"/>
      </w:pPr>
      <w:hyperlink r:id="rId18" w:history="1">
        <w:r w:rsidRPr="00240F1C">
          <w:rPr>
            <w:rStyle w:val="Hyperlink"/>
          </w:rPr>
          <w:t>http://www.polygon.com/2013/9/16/4728320/how-to-tackle-gamings-lack-of-racial-diversity</w:t>
        </w:r>
      </w:hyperlink>
    </w:p>
    <w:p w:rsidR="00055A39" w:rsidRDefault="00055A39" w:rsidP="00055A39">
      <w:pPr>
        <w:pStyle w:val="NoSpacing"/>
      </w:pPr>
    </w:p>
    <w:p w:rsidR="00055A39" w:rsidRDefault="00055A39" w:rsidP="00055A39">
      <w:pPr>
        <w:pStyle w:val="NoSpacing"/>
      </w:pPr>
    </w:p>
    <w:sectPr w:rsidR="0005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39"/>
    <w:rsid w:val="00055A39"/>
    <w:rsid w:val="00363FD2"/>
    <w:rsid w:val="00E2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368F2-10DC-4A0B-B9B9-2CA2A2FF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A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55A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pressjournals.org/doi/abs/10.1162/pres.15.3.309#.U1RnkvldXWR" TargetMode="External"/><Relationship Id="rId13" Type="http://schemas.openxmlformats.org/officeDocument/2006/relationships/hyperlink" Target="http://milktea-ssbm.tumblr.com/post/64300739224/growing-up-in-the-super-smash-brothers-melee-community" TargetMode="External"/><Relationship Id="rId18" Type="http://schemas.openxmlformats.org/officeDocument/2006/relationships/hyperlink" Target="http://www.polygon.com/2013/9/16/4728320/how-to-tackle-gamings-lack-of-racial-divers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.cs.wpi.edu/~gogo/courses/imgd1001_2007a/slides/imgd1001_02_Intro_part1.pdf" TargetMode="External"/><Relationship Id="rId12" Type="http://schemas.openxmlformats.org/officeDocument/2006/relationships/hyperlink" Target="http://www.gamesindustry.com/48-americans-50-play-video-games/" TargetMode="External"/><Relationship Id="rId17" Type="http://schemas.openxmlformats.org/officeDocument/2006/relationships/hyperlink" Target="https://learni.st/users/SteveSegovia/boards/28469-diversity-in-video-games-the-rise-of-female-gam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danai.com/gamer-demographic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argaretwallace.com/state-of-video-game-industr/" TargetMode="External"/><Relationship Id="rId11" Type="http://schemas.openxmlformats.org/officeDocument/2006/relationships/hyperlink" Target="http://www.gamesindustry.com/half-american-smartphone-owners-spend-least-30-mins-day-gaming/" TargetMode="External"/><Relationship Id="rId5" Type="http://schemas.openxmlformats.org/officeDocument/2006/relationships/hyperlink" Target="http://auth-83051f68-ec6c-44e0-afe5-bd8902acff57.cdn.spilcloud.com/v1/archives/1384952861.25_State_of_Gaming_2013_US_FINAL.pdf" TargetMode="External"/><Relationship Id="rId15" Type="http://schemas.openxmlformats.org/officeDocument/2006/relationships/hyperlink" Target="http://www.polygon.com/features/2014/2/6/5361004/fighting-game-diversity" TargetMode="External"/><Relationship Id="rId10" Type="http://schemas.openxmlformats.org/officeDocument/2006/relationships/hyperlink" Target="http://www.gamesindustry.com/65-australians-gamers-almost-half-female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theesa.com/facts/pdfs/esa_ef_2013.pdf" TargetMode="External"/><Relationship Id="rId9" Type="http://schemas.openxmlformats.org/officeDocument/2006/relationships/hyperlink" Target="http://www.onlinegamedesignschools.org/esports/" TargetMode="External"/><Relationship Id="rId14" Type="http://schemas.openxmlformats.org/officeDocument/2006/relationships/hyperlink" Target="http://shoryuken.com/2014/03/10/voices-of-women-in-smash-competitive-super-smash-bros-player-lilo-shines-a-light-on-sexism-in-the-communit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 of Pennsylvania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Nwosu, Emeka C</dc:creator>
  <cp:keywords/>
  <dc:description/>
  <cp:lastModifiedBy>Nwosu, Emeka C</cp:lastModifiedBy>
  <cp:revision>1</cp:revision>
  <dcterms:created xsi:type="dcterms:W3CDTF">2014-04-21T00:32:00Z</dcterms:created>
  <dcterms:modified xsi:type="dcterms:W3CDTF">2014-04-21T00:43:00Z</dcterms:modified>
</cp:coreProperties>
</file>