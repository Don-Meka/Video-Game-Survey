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E3" w:rsidRDefault="00E126E3" w:rsidP="00E126E3">
      <w:pPr>
        <w:pStyle w:val="NoSpacing"/>
        <w:spacing w:line="48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Introduction</w:t>
      </w:r>
    </w:p>
    <w:p w:rsidR="005146AF" w:rsidRPr="00E126E3" w:rsidRDefault="00E40E51" w:rsidP="00E126E3">
      <w:pPr>
        <w:pStyle w:val="NoSpacing"/>
        <w:spacing w:line="480" w:lineRule="auto"/>
        <w:ind w:firstLine="720"/>
        <w:rPr>
          <w:sz w:val="24"/>
          <w:szCs w:val="24"/>
        </w:rPr>
      </w:pPr>
      <w:r w:rsidRPr="00E126E3">
        <w:rPr>
          <w:sz w:val="24"/>
          <w:szCs w:val="24"/>
        </w:rPr>
        <w:t>P</w:t>
      </w:r>
      <w:r w:rsidR="00E126E3" w:rsidRPr="00E126E3">
        <w:rPr>
          <w:sz w:val="24"/>
          <w:szCs w:val="24"/>
        </w:rPr>
        <w:t xml:space="preserve">laying video games has been my biggest passion </w:t>
      </w:r>
      <w:r w:rsidRPr="00E126E3">
        <w:rPr>
          <w:sz w:val="24"/>
          <w:szCs w:val="24"/>
        </w:rPr>
        <w:t xml:space="preserve">throughout my life. </w:t>
      </w:r>
      <w:r w:rsidR="00E126E3" w:rsidRPr="00E126E3">
        <w:rPr>
          <w:sz w:val="24"/>
          <w:szCs w:val="24"/>
        </w:rPr>
        <w:t>My</w:t>
      </w:r>
      <w:r w:rsidRPr="00E126E3">
        <w:rPr>
          <w:sz w:val="24"/>
          <w:szCs w:val="24"/>
        </w:rPr>
        <w:t xml:space="preserve"> earliest memories are playing Super Mario Bros. on the Nintendo with my older brother. This hobby of mine only ramped up as I grew old enough to have my own console, buy my own games, and choose how responsible or irresponsible I want to be with my game time. </w:t>
      </w:r>
    </w:p>
    <w:p w:rsidR="00D06462" w:rsidRPr="00E126E3" w:rsidRDefault="00E40E51" w:rsidP="00E126E3">
      <w:pPr>
        <w:pStyle w:val="NoSpacing"/>
        <w:spacing w:line="480" w:lineRule="auto"/>
        <w:ind w:firstLine="720"/>
        <w:rPr>
          <w:sz w:val="24"/>
          <w:szCs w:val="24"/>
        </w:rPr>
      </w:pPr>
      <w:r w:rsidRPr="00E126E3">
        <w:rPr>
          <w:sz w:val="24"/>
          <w:szCs w:val="24"/>
        </w:rPr>
        <w:t xml:space="preserve">With age came maturity and a change in how I look at video games. Sitting down and playing in my own little world was not enough. I became more interested in the development process behind video games, the business side of publication, and most importantly, the simple act of talking to others people about video games. </w:t>
      </w:r>
      <w:r w:rsidR="00D06462" w:rsidRPr="00E126E3">
        <w:rPr>
          <w:sz w:val="24"/>
          <w:szCs w:val="24"/>
        </w:rPr>
        <w:t xml:space="preserve">Everyone has their own opinions about which games are good and which ones are bad. I’ve </w:t>
      </w:r>
      <w:r w:rsidR="00E126E3" w:rsidRPr="00E126E3">
        <w:rPr>
          <w:sz w:val="24"/>
          <w:szCs w:val="24"/>
        </w:rPr>
        <w:t>had debates</w:t>
      </w:r>
      <w:r w:rsidR="00D06462" w:rsidRPr="00E126E3">
        <w:rPr>
          <w:sz w:val="24"/>
          <w:szCs w:val="24"/>
        </w:rPr>
        <w:t xml:space="preserve"> with classmates on the school bus about </w:t>
      </w:r>
      <w:proofErr w:type="spellStart"/>
      <w:r w:rsidR="00E126E3" w:rsidRPr="00E126E3">
        <w:rPr>
          <w:sz w:val="24"/>
          <w:szCs w:val="24"/>
        </w:rPr>
        <w:t>Gamecube</w:t>
      </w:r>
      <w:proofErr w:type="spellEnd"/>
      <w:r w:rsidR="00E126E3" w:rsidRPr="00E126E3">
        <w:rPr>
          <w:sz w:val="24"/>
          <w:szCs w:val="24"/>
        </w:rPr>
        <w:t xml:space="preserve"> vs. </w:t>
      </w:r>
      <w:proofErr w:type="spellStart"/>
      <w:r w:rsidR="00E126E3" w:rsidRPr="00E126E3">
        <w:rPr>
          <w:sz w:val="24"/>
          <w:szCs w:val="24"/>
        </w:rPr>
        <w:t>Playstation</w:t>
      </w:r>
      <w:proofErr w:type="spellEnd"/>
      <w:r w:rsidR="00E126E3" w:rsidRPr="00E126E3">
        <w:rPr>
          <w:sz w:val="24"/>
          <w:szCs w:val="24"/>
        </w:rPr>
        <w:t xml:space="preserve"> 2 vs. Xbox</w:t>
      </w:r>
      <w:r w:rsidR="00D06462" w:rsidRPr="00E126E3">
        <w:rPr>
          <w:sz w:val="24"/>
          <w:szCs w:val="24"/>
        </w:rPr>
        <w:t>. I’ve argued about why The Legend of Zelda: A Link to the Past is better than The Legend of Zelda: Ocarina of Time. I’ve discussed fighting game tactics with a player from New York and a player from Detroit and both players had completely opposite yet effective strategies for overcoming a certain scenario.</w:t>
      </w:r>
    </w:p>
    <w:p w:rsidR="00E40E51" w:rsidRPr="00E126E3" w:rsidRDefault="00E25DE1" w:rsidP="00E126E3">
      <w:pPr>
        <w:pStyle w:val="NoSpacing"/>
        <w:spacing w:line="480" w:lineRule="auto"/>
        <w:ind w:firstLine="720"/>
        <w:rPr>
          <w:sz w:val="24"/>
          <w:szCs w:val="24"/>
        </w:rPr>
      </w:pPr>
      <w:r w:rsidRPr="00E126E3">
        <w:rPr>
          <w:sz w:val="24"/>
          <w:szCs w:val="24"/>
        </w:rPr>
        <w:t>Looking back at my history of silly video game arguments made me think about what attracts certain people to certain ga</w:t>
      </w:r>
      <w:r w:rsidR="00E126E3" w:rsidRPr="00E126E3">
        <w:rPr>
          <w:sz w:val="24"/>
          <w:szCs w:val="24"/>
        </w:rPr>
        <w:t>mes.</w:t>
      </w:r>
      <w:r w:rsidRPr="00E126E3">
        <w:rPr>
          <w:sz w:val="24"/>
          <w:szCs w:val="24"/>
        </w:rPr>
        <w:t xml:space="preserve"> Why do </w:t>
      </w:r>
      <w:r w:rsidR="00E126E3" w:rsidRPr="00E126E3">
        <w:rPr>
          <w:sz w:val="24"/>
          <w:szCs w:val="24"/>
        </w:rPr>
        <w:t>hardcore</w:t>
      </w:r>
      <w:r w:rsidRPr="00E126E3">
        <w:rPr>
          <w:sz w:val="24"/>
          <w:szCs w:val="24"/>
        </w:rPr>
        <w:t xml:space="preserve"> anime</w:t>
      </w:r>
      <w:r w:rsidR="00D06462" w:rsidRPr="00E126E3">
        <w:rPr>
          <w:sz w:val="24"/>
          <w:szCs w:val="24"/>
        </w:rPr>
        <w:t xml:space="preserve"> </w:t>
      </w:r>
      <w:r w:rsidRPr="00E126E3">
        <w:rPr>
          <w:sz w:val="24"/>
          <w:szCs w:val="24"/>
        </w:rPr>
        <w:t>fans usually play</w:t>
      </w:r>
      <w:r w:rsidR="00E126E3" w:rsidRPr="00E126E3">
        <w:rPr>
          <w:sz w:val="24"/>
          <w:szCs w:val="24"/>
        </w:rPr>
        <w:t xml:space="preserve"> a lot of</w:t>
      </w:r>
      <w:r w:rsidRPr="00E126E3">
        <w:rPr>
          <w:sz w:val="24"/>
          <w:szCs w:val="24"/>
        </w:rPr>
        <w:t xml:space="preserve"> role-playing games? Why do </w:t>
      </w:r>
      <w:r w:rsidR="00E126E3" w:rsidRPr="00E126E3">
        <w:rPr>
          <w:sz w:val="24"/>
          <w:szCs w:val="24"/>
        </w:rPr>
        <w:t xml:space="preserve">stereotypical </w:t>
      </w:r>
      <w:r w:rsidRPr="00E126E3">
        <w:rPr>
          <w:sz w:val="24"/>
          <w:szCs w:val="24"/>
        </w:rPr>
        <w:t xml:space="preserve">“bros” play </w:t>
      </w:r>
      <w:r w:rsidR="00E126E3" w:rsidRPr="00E126E3">
        <w:rPr>
          <w:sz w:val="24"/>
          <w:szCs w:val="24"/>
        </w:rPr>
        <w:t>Madden</w:t>
      </w:r>
      <w:r w:rsidRPr="00E126E3">
        <w:rPr>
          <w:sz w:val="24"/>
          <w:szCs w:val="24"/>
        </w:rPr>
        <w:t xml:space="preserve"> and Call of Duty? Is this just a coincidence or do certain groups of people approach video games from a different perspective? This research project </w:t>
      </w:r>
      <w:r w:rsidR="00E126E3" w:rsidRPr="00E126E3">
        <w:rPr>
          <w:sz w:val="24"/>
          <w:szCs w:val="24"/>
        </w:rPr>
        <w:t>answers</w:t>
      </w:r>
      <w:r w:rsidRPr="00E126E3">
        <w:rPr>
          <w:sz w:val="24"/>
          <w:szCs w:val="24"/>
        </w:rPr>
        <w:t xml:space="preserve"> the question “do different people approach video games differently based on their demographics?”</w:t>
      </w:r>
    </w:p>
    <w:p w:rsidR="00E25DE1" w:rsidRPr="00E126E3" w:rsidRDefault="00E25DE1" w:rsidP="00E126E3">
      <w:pPr>
        <w:pStyle w:val="NoSpacing"/>
        <w:spacing w:line="480" w:lineRule="auto"/>
        <w:ind w:firstLine="720"/>
        <w:rPr>
          <w:sz w:val="24"/>
          <w:szCs w:val="24"/>
        </w:rPr>
      </w:pPr>
      <w:r w:rsidRPr="00E126E3">
        <w:rPr>
          <w:sz w:val="24"/>
          <w:szCs w:val="24"/>
        </w:rPr>
        <w:t xml:space="preserve">Personal attachment aside, I believe that this research has two legitimate uses. Knowing who plays what types of games is useful for marketing so that advertisements for a game can </w:t>
      </w:r>
      <w:r w:rsidRPr="00E126E3">
        <w:rPr>
          <w:sz w:val="24"/>
          <w:szCs w:val="24"/>
        </w:rPr>
        <w:lastRenderedPageBreak/>
        <w:t xml:space="preserve">be aimed at the people who are most likely interested in it. On the development side, </w:t>
      </w:r>
      <w:r w:rsidR="009A676E" w:rsidRPr="00E126E3">
        <w:rPr>
          <w:sz w:val="24"/>
          <w:szCs w:val="24"/>
        </w:rPr>
        <w:t>games can be created with the types of features their target demographic is interested in.</w:t>
      </w:r>
      <w:bookmarkEnd w:id="0"/>
    </w:p>
    <w:sectPr w:rsidR="00E25DE1" w:rsidRPr="00E1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51"/>
    <w:rsid w:val="005146AF"/>
    <w:rsid w:val="009A676E"/>
    <w:rsid w:val="00D06462"/>
    <w:rsid w:val="00E126E3"/>
    <w:rsid w:val="00E25DE1"/>
    <w:rsid w:val="00E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DEBC3-679C-45C1-BEA2-FCBE618E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3BE4EF67</Template>
  <TotalTime>41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 of Pennsylvania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Nwosu, Emeka C</dc:creator>
  <cp:keywords/>
  <dc:description/>
  <cp:lastModifiedBy>Nwosu, Emeka C</cp:lastModifiedBy>
  <cp:revision>2</cp:revision>
  <dcterms:created xsi:type="dcterms:W3CDTF">2014-05-01T04:45:00Z</dcterms:created>
  <dcterms:modified xsi:type="dcterms:W3CDTF">2014-05-01T17:23:00Z</dcterms:modified>
</cp:coreProperties>
</file>