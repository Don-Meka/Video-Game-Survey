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C89" w:rsidRPr="00EB1C89" w:rsidRDefault="00EB1C89" w:rsidP="00EB1C89">
      <w:pPr>
        <w:pStyle w:val="NoSpacing"/>
        <w:spacing w:line="480" w:lineRule="auto"/>
        <w:rPr>
          <w:sz w:val="24"/>
          <w:szCs w:val="24"/>
        </w:rPr>
      </w:pPr>
      <w:bookmarkStart w:id="0" w:name="_GoBack"/>
      <w:r w:rsidRPr="00EB1C89">
        <w:rPr>
          <w:sz w:val="24"/>
          <w:szCs w:val="24"/>
        </w:rPr>
        <w:t>Plans for Future Research</w:t>
      </w:r>
    </w:p>
    <w:p w:rsidR="0045380F" w:rsidRPr="00EB1C89" w:rsidRDefault="00EB1C89" w:rsidP="00EB1C89">
      <w:pPr>
        <w:pStyle w:val="NoSpacing"/>
        <w:spacing w:line="480" w:lineRule="auto"/>
        <w:rPr>
          <w:sz w:val="24"/>
          <w:szCs w:val="24"/>
          <w:u w:val="single"/>
        </w:rPr>
      </w:pPr>
      <w:r w:rsidRPr="00EB1C89">
        <w:rPr>
          <w:sz w:val="24"/>
          <w:szCs w:val="24"/>
          <w:u w:val="single"/>
        </w:rPr>
        <w:t>Wider Range of Ages</w:t>
      </w:r>
    </w:p>
    <w:p w:rsidR="00C64BF5" w:rsidRPr="00EB1C89" w:rsidRDefault="009465B9" w:rsidP="00EB1C89">
      <w:pPr>
        <w:pStyle w:val="NoSpacing"/>
        <w:spacing w:line="480" w:lineRule="auto"/>
        <w:ind w:firstLine="720"/>
        <w:rPr>
          <w:sz w:val="24"/>
          <w:szCs w:val="24"/>
        </w:rPr>
      </w:pPr>
      <w:r w:rsidRPr="00EB1C89">
        <w:rPr>
          <w:sz w:val="24"/>
          <w:szCs w:val="24"/>
        </w:rPr>
        <w:t xml:space="preserve">I originally wanted to collect data from middle school students and high school students to compare to the college students I collected from in my sample. Collecting data from children is very difficult, but I have a close enough connection to my middle school and high school that I could have potentially made it work. I was not able to do so due to because of traveling issues. </w:t>
      </w:r>
    </w:p>
    <w:p w:rsidR="009465B9" w:rsidRPr="00EB1C89" w:rsidRDefault="009465B9" w:rsidP="00EB1C89">
      <w:pPr>
        <w:pStyle w:val="NoSpacing"/>
        <w:spacing w:line="480" w:lineRule="auto"/>
        <w:rPr>
          <w:sz w:val="24"/>
          <w:szCs w:val="24"/>
        </w:rPr>
      </w:pPr>
      <w:r w:rsidRPr="00EB1C89">
        <w:rPr>
          <w:sz w:val="24"/>
          <w:szCs w:val="24"/>
        </w:rPr>
        <w:t xml:space="preserve">In the future, </w:t>
      </w:r>
      <w:r w:rsidR="00C64BF5" w:rsidRPr="00EB1C89">
        <w:rPr>
          <w:sz w:val="24"/>
          <w:szCs w:val="24"/>
        </w:rPr>
        <w:t>I would</w:t>
      </w:r>
      <w:r w:rsidRPr="00EB1C89">
        <w:rPr>
          <w:sz w:val="24"/>
          <w:szCs w:val="24"/>
        </w:rPr>
        <w:t xml:space="preserve"> like to expand the age range of my sample to compare the ways in which people play video games based on their stage in life. I and many other </w:t>
      </w:r>
      <w:r w:rsidR="00C64BF5" w:rsidRPr="00EB1C89">
        <w:rPr>
          <w:sz w:val="24"/>
          <w:szCs w:val="24"/>
        </w:rPr>
        <w:t>people talk about how willing we were as children to put up with bad games, or grind through one really long game when we were younger and had fewer options. I believe this could provide some interesting analysis which could help developers design games better for specific age groups.</w:t>
      </w:r>
    </w:p>
    <w:p w:rsidR="009465B9" w:rsidRPr="00EB1C89" w:rsidRDefault="009465B9" w:rsidP="00EB1C89">
      <w:pPr>
        <w:pStyle w:val="NoSpacing"/>
        <w:spacing w:line="480" w:lineRule="auto"/>
        <w:rPr>
          <w:sz w:val="24"/>
          <w:szCs w:val="24"/>
          <w:u w:val="single"/>
        </w:rPr>
      </w:pPr>
      <w:r w:rsidRPr="00EB1C89">
        <w:rPr>
          <w:sz w:val="24"/>
          <w:szCs w:val="24"/>
          <w:u w:val="single"/>
        </w:rPr>
        <w:t>Interviews</w:t>
      </w:r>
    </w:p>
    <w:p w:rsidR="009465B9" w:rsidRPr="00EB1C89" w:rsidRDefault="00291CC8" w:rsidP="00EB1C89">
      <w:pPr>
        <w:pStyle w:val="NoSpacing"/>
        <w:spacing w:line="480" w:lineRule="auto"/>
        <w:ind w:firstLine="720"/>
        <w:rPr>
          <w:sz w:val="24"/>
          <w:szCs w:val="24"/>
        </w:rPr>
      </w:pPr>
      <w:r w:rsidRPr="00EB1C89">
        <w:rPr>
          <w:sz w:val="24"/>
          <w:szCs w:val="24"/>
        </w:rPr>
        <w:t xml:space="preserve">My entire data is based off quantitative data. My original idea was to use the data to </w:t>
      </w:r>
      <w:r w:rsidR="00EB1C89" w:rsidRPr="00EB1C89">
        <w:rPr>
          <w:sz w:val="24"/>
          <w:szCs w:val="24"/>
        </w:rPr>
        <w:t>justify</w:t>
      </w:r>
      <w:r w:rsidRPr="00EB1C89">
        <w:rPr>
          <w:sz w:val="24"/>
          <w:szCs w:val="24"/>
        </w:rPr>
        <w:t xml:space="preserve"> an interview. For example, if there was a trend in a certain group of people playing games in a specific way, I would interview someone from within that group to get a detailed explanation as to why that is. The interview would provide a more accurate and personal analysis than my interp</w:t>
      </w:r>
      <w:r w:rsidR="00EB1C89" w:rsidRPr="00EB1C89">
        <w:rPr>
          <w:sz w:val="24"/>
          <w:szCs w:val="24"/>
        </w:rPr>
        <w:t>retation</w:t>
      </w:r>
      <w:r w:rsidRPr="00EB1C89">
        <w:rPr>
          <w:sz w:val="24"/>
          <w:szCs w:val="24"/>
        </w:rPr>
        <w:t xml:space="preserve"> based on people I have interacted with.</w:t>
      </w:r>
    </w:p>
    <w:p w:rsidR="00FC0DC4" w:rsidRPr="00EB1C89" w:rsidRDefault="00EB1C89" w:rsidP="00EB1C89">
      <w:pPr>
        <w:pStyle w:val="NoSpacing"/>
        <w:spacing w:line="480" w:lineRule="auto"/>
        <w:rPr>
          <w:sz w:val="24"/>
          <w:szCs w:val="24"/>
          <w:u w:val="single"/>
        </w:rPr>
      </w:pPr>
      <w:r w:rsidRPr="00EB1C89">
        <w:rPr>
          <w:sz w:val="24"/>
          <w:szCs w:val="24"/>
          <w:u w:val="single"/>
        </w:rPr>
        <w:t>Different gamer groups</w:t>
      </w:r>
    </w:p>
    <w:p w:rsidR="00FC0DC4" w:rsidRPr="00EB1C89" w:rsidRDefault="00FC0DC4" w:rsidP="00EB1C89">
      <w:pPr>
        <w:pStyle w:val="NoSpacing"/>
        <w:spacing w:line="480" w:lineRule="auto"/>
        <w:ind w:firstLine="720"/>
        <w:rPr>
          <w:sz w:val="24"/>
          <w:szCs w:val="24"/>
        </w:rPr>
      </w:pPr>
      <w:r w:rsidRPr="00EB1C89">
        <w:rPr>
          <w:sz w:val="24"/>
          <w:szCs w:val="24"/>
        </w:rPr>
        <w:t xml:space="preserve">The gaming population can my segregated into a number of different communities. There is the fighting game scene, e-sports, speed runners, </w:t>
      </w:r>
      <w:proofErr w:type="spellStart"/>
      <w:r w:rsidRPr="00EB1C89">
        <w:rPr>
          <w:sz w:val="24"/>
          <w:szCs w:val="24"/>
        </w:rPr>
        <w:t>modders</w:t>
      </w:r>
      <w:proofErr w:type="spellEnd"/>
      <w:r w:rsidRPr="00EB1C89">
        <w:rPr>
          <w:sz w:val="24"/>
          <w:szCs w:val="24"/>
        </w:rPr>
        <w:t xml:space="preserve">, etc. Everyone in these groups is playing different types of games for different reasons. Games like </w:t>
      </w:r>
      <w:r w:rsidRPr="00EB1C89">
        <w:rPr>
          <w:i/>
          <w:sz w:val="24"/>
          <w:szCs w:val="24"/>
        </w:rPr>
        <w:t xml:space="preserve">Shadow Complex </w:t>
      </w:r>
      <w:r w:rsidRPr="00EB1C89">
        <w:rPr>
          <w:sz w:val="24"/>
          <w:szCs w:val="24"/>
        </w:rPr>
        <w:t xml:space="preserve">and </w:t>
      </w:r>
      <w:r w:rsidR="00FF057C" w:rsidRPr="00EB1C89">
        <w:rPr>
          <w:i/>
          <w:sz w:val="24"/>
          <w:szCs w:val="24"/>
        </w:rPr>
        <w:t xml:space="preserve">Metroid </w:t>
      </w:r>
      <w:r w:rsidR="00FF057C" w:rsidRPr="00EB1C89">
        <w:rPr>
          <w:sz w:val="24"/>
          <w:szCs w:val="24"/>
        </w:rPr>
        <w:t xml:space="preserve">take many hours to beat the first time through, but can be completed very quickly </w:t>
      </w:r>
      <w:r w:rsidR="00FF057C" w:rsidRPr="00EB1C89">
        <w:rPr>
          <w:sz w:val="24"/>
          <w:szCs w:val="24"/>
        </w:rPr>
        <w:lastRenderedPageBreak/>
        <w:t xml:space="preserve">once a players knows the ins and outs. </w:t>
      </w:r>
      <w:r w:rsidR="00EB1C89" w:rsidRPr="00EB1C89">
        <w:rPr>
          <w:sz w:val="24"/>
          <w:szCs w:val="24"/>
        </w:rPr>
        <w:t>Looking at gamers by their specific group could answer questions about why one group is made up of certain types of people compared to another group.</w:t>
      </w:r>
      <w:bookmarkEnd w:id="0"/>
    </w:p>
    <w:sectPr w:rsidR="00FC0DC4" w:rsidRPr="00EB1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5B9"/>
    <w:rsid w:val="00291CC8"/>
    <w:rsid w:val="0045380F"/>
    <w:rsid w:val="007B4F0D"/>
    <w:rsid w:val="009465B9"/>
    <w:rsid w:val="00C64BF5"/>
    <w:rsid w:val="00EB1C89"/>
    <w:rsid w:val="00FC0DC4"/>
    <w:rsid w:val="00FF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FDB8C-C953-4AF9-A1EF-1B97FD2D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1C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3BE4EF67</Template>
  <TotalTime>39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Chester University of Pennsylvania</Company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Nwosu, Emeka C</dc:creator>
  <cp:keywords/>
  <dc:description/>
  <cp:lastModifiedBy>Nwosu, Emeka C</cp:lastModifiedBy>
  <cp:revision>4</cp:revision>
  <dcterms:created xsi:type="dcterms:W3CDTF">2014-04-27T15:05:00Z</dcterms:created>
  <dcterms:modified xsi:type="dcterms:W3CDTF">2014-05-01T18:38:00Z</dcterms:modified>
</cp:coreProperties>
</file>